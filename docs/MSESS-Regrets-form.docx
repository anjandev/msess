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14999" w14:textId="0ED1CF0E" w:rsidR="008A06E9" w:rsidRDefault="008A06E9">
      <w:r>
        <w:t xml:space="preserve">To ensure an accurate record of the executives, please fill out this form and send it to VP-Internal at </w:t>
      </w:r>
      <w:hyperlink r:id="rId10" w:history="1">
        <w:r w:rsidR="000A54B9" w:rsidRPr="00986051">
          <w:rPr>
            <w:rStyle w:val="Hyperlink"/>
          </w:rPr>
          <w:t>internal@msess.ca</w:t>
        </w:r>
      </w:hyperlink>
      <w:r w:rsidR="000A54B9">
        <w:t xml:space="preserve"> at least a day before the meeting. Please be sure to include WHY are yo</w:t>
      </w:r>
      <w:r w:rsidR="0093287B">
        <w:t xml:space="preserve">u not able to join the meeting. </w:t>
      </w:r>
    </w:p>
    <w:p w14:paraId="2124760F" w14:textId="4B1A32F6" w:rsidR="0093287B" w:rsidRDefault="0093287B">
      <w:r>
        <w:t xml:space="preserve">Reminder that any executive is only allowed 3 absences not deemed regrets before the position is vacated.  </w:t>
      </w:r>
    </w:p>
    <w:p w14:paraId="7767B860" w14:textId="77777777" w:rsidR="008A06E9" w:rsidRDefault="008A06E9"/>
    <w:tbl>
      <w:tblPr>
        <w:tblStyle w:val="TableGrid1"/>
        <w:tblW w:w="82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81"/>
        <w:gridCol w:w="5848"/>
      </w:tblGrid>
      <w:tr w:rsidR="008A06E9" w:rsidRPr="002A1244" w14:paraId="28F18E01" w14:textId="77777777" w:rsidTr="008A06E9">
        <w:trPr>
          <w:gridAfter w:val="1"/>
          <w:wAfter w:w="1889" w:type="pct"/>
          <w:trHeight w:val="54"/>
        </w:trPr>
        <w:tc>
          <w:tcPr>
            <w:tcW w:w="3111" w:type="pct"/>
            <w:gridSpan w:val="2"/>
            <w:shd w:val="clear" w:color="auto" w:fill="auto"/>
          </w:tcPr>
          <w:p w14:paraId="3D881745" w14:textId="77777777" w:rsidR="008A06E9" w:rsidRPr="002A1244" w:rsidRDefault="008A06E9" w:rsidP="002A1244">
            <w:pPr>
              <w:spacing w:before="0"/>
              <w:rPr>
                <w:rFonts w:ascii="Corbel" w:eastAsia="Calibri" w:hAnsi="Corbel" w:cs="Times New Roman"/>
                <w:b/>
                <w:sz w:val="8"/>
              </w:rPr>
            </w:pPr>
          </w:p>
        </w:tc>
      </w:tr>
      <w:tr w:rsidR="008A06E9" w:rsidRPr="002A1244" w14:paraId="499142F8" w14:textId="77777777" w:rsidTr="008A06E9">
        <w:trPr>
          <w:gridAfter w:val="1"/>
          <w:wAfter w:w="1889" w:type="pct"/>
        </w:trPr>
        <w:tc>
          <w:tcPr>
            <w:tcW w:w="3111" w:type="pct"/>
            <w:gridSpan w:val="2"/>
            <w:shd w:val="clear" w:color="auto" w:fill="731F1C" w:themeFill="accent5"/>
            <w:vAlign w:val="bottom"/>
          </w:tcPr>
          <w:p w14:paraId="55E19155" w14:textId="73CB83D9" w:rsidR="008A06E9" w:rsidRPr="002A1244" w:rsidRDefault="0093287B" w:rsidP="00715C65">
            <w:pPr>
              <w:pStyle w:val="Heading1"/>
              <w:outlineLvl w:val="0"/>
            </w:pPr>
            <w:r>
              <w:t xml:space="preserve">Executive/ Year Rep </w:t>
            </w:r>
            <w:r w:rsidR="008A06E9">
              <w:t>Info</w:t>
            </w:r>
          </w:p>
        </w:tc>
      </w:tr>
      <w:tr w:rsidR="0093287B" w:rsidRPr="002A1244" w14:paraId="12982C2B" w14:textId="77777777" w:rsidTr="0093287B">
        <w:trPr>
          <w:gridAfter w:val="1"/>
          <w:wAfter w:w="1889" w:type="pct"/>
        </w:trPr>
        <w:sdt>
          <w:sdtPr>
            <w:id w:val="1304805984"/>
            <w:placeholder>
              <w:docPart w:val="9C66A08AC5374377B09DD87BA52B50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824" w:type="pct"/>
                <w:vAlign w:val="bottom"/>
              </w:tcPr>
              <w:p w14:paraId="64C2FCCF" w14:textId="77777777" w:rsidR="008A06E9" w:rsidRPr="002A1244" w:rsidRDefault="008A06E9" w:rsidP="0093287B">
                <w:pPr>
                  <w:pStyle w:val="NormalIndent"/>
                  <w:jc w:val="right"/>
                </w:pPr>
                <w:r w:rsidRPr="002A1244">
                  <w:t>Name</w:t>
                </w:r>
              </w:p>
            </w:tc>
          </w:sdtContent>
        </w:sdt>
        <w:tc>
          <w:tcPr>
            <w:tcW w:w="2287" w:type="pct"/>
            <w:tcBorders>
              <w:bottom w:val="single" w:sz="4" w:space="0" w:color="auto"/>
            </w:tcBorders>
            <w:vAlign w:val="bottom"/>
          </w:tcPr>
          <w:p w14:paraId="27696D70" w14:textId="3A0F6477" w:rsidR="008A06E9" w:rsidRPr="002A1244" w:rsidRDefault="008A06E9" w:rsidP="002A1244"/>
        </w:tc>
      </w:tr>
      <w:tr w:rsidR="0093287B" w:rsidRPr="002A1244" w14:paraId="61D0A3AB" w14:textId="77777777" w:rsidTr="0093287B">
        <w:trPr>
          <w:gridAfter w:val="1"/>
          <w:wAfter w:w="1889" w:type="pct"/>
        </w:trPr>
        <w:tc>
          <w:tcPr>
            <w:tcW w:w="824" w:type="pct"/>
            <w:vAlign w:val="bottom"/>
          </w:tcPr>
          <w:p w14:paraId="72E33639" w14:textId="25B2B7C8" w:rsidR="008A06E9" w:rsidRPr="002A1244" w:rsidRDefault="008A06E9" w:rsidP="0093287B">
            <w:pPr>
              <w:pStyle w:val="NormalIndent"/>
              <w:jc w:val="right"/>
            </w:pPr>
            <w:r>
              <w:t>Date</w:t>
            </w:r>
          </w:p>
        </w:tc>
        <w:tc>
          <w:tcPr>
            <w:tcW w:w="2287" w:type="pct"/>
            <w:tcBorders>
              <w:bottom w:val="single" w:sz="4" w:space="0" w:color="auto"/>
            </w:tcBorders>
            <w:vAlign w:val="bottom"/>
          </w:tcPr>
          <w:p w14:paraId="11A4294A" w14:textId="1519EF48" w:rsidR="008A06E9" w:rsidRPr="002A1244" w:rsidRDefault="008A06E9" w:rsidP="002A1244"/>
        </w:tc>
      </w:tr>
      <w:tr w:rsidR="0093287B" w:rsidRPr="002A1244" w14:paraId="0CF8A1A8" w14:textId="77777777" w:rsidTr="0093287B">
        <w:trPr>
          <w:gridAfter w:val="1"/>
          <w:wAfter w:w="1889" w:type="pct"/>
        </w:trPr>
        <w:tc>
          <w:tcPr>
            <w:tcW w:w="824" w:type="pct"/>
            <w:vAlign w:val="bottom"/>
          </w:tcPr>
          <w:p w14:paraId="40871B34" w14:textId="395E6154" w:rsidR="0093287B" w:rsidRDefault="0093287B" w:rsidP="0093287B">
            <w:pPr>
              <w:pStyle w:val="NormalIndent"/>
              <w:ind w:left="0"/>
              <w:jc w:val="right"/>
            </w:pPr>
            <w:r>
              <w:t>Bi-Weekly Meeting Date</w:t>
            </w:r>
          </w:p>
        </w:tc>
        <w:tc>
          <w:tcPr>
            <w:tcW w:w="2287" w:type="pct"/>
            <w:tcBorders>
              <w:bottom w:val="single" w:sz="4" w:space="0" w:color="auto"/>
            </w:tcBorders>
            <w:vAlign w:val="bottom"/>
          </w:tcPr>
          <w:p w14:paraId="1A2B5F6D" w14:textId="77777777" w:rsidR="0093287B" w:rsidRPr="002A1244" w:rsidRDefault="0093287B" w:rsidP="002A1244"/>
        </w:tc>
      </w:tr>
      <w:tr w:rsidR="0093287B" w:rsidRPr="002A1244" w14:paraId="3E7F2E53" w14:textId="77777777" w:rsidTr="0093287B">
        <w:trPr>
          <w:gridAfter w:val="1"/>
          <w:wAfter w:w="1889" w:type="pct"/>
          <w:trHeight w:val="539"/>
        </w:trPr>
        <w:tc>
          <w:tcPr>
            <w:tcW w:w="824" w:type="pct"/>
          </w:tcPr>
          <w:p w14:paraId="0F2AB32A" w14:textId="7B4E0134" w:rsidR="008A06E9" w:rsidRDefault="000A54B9" w:rsidP="0093287B">
            <w:pPr>
              <w:pStyle w:val="NormalIndent"/>
              <w:jc w:val="right"/>
            </w:pPr>
            <w:r>
              <w:t>Reason</w:t>
            </w:r>
          </w:p>
        </w:tc>
        <w:tc>
          <w:tcPr>
            <w:tcW w:w="2287" w:type="pct"/>
            <w:tcBorders>
              <w:bottom w:val="single" w:sz="4" w:space="0" w:color="auto"/>
            </w:tcBorders>
          </w:tcPr>
          <w:p w14:paraId="7428061B" w14:textId="00417A8E" w:rsidR="000A54B9" w:rsidRPr="002A1244" w:rsidRDefault="000A54B9" w:rsidP="000A54B9"/>
        </w:tc>
      </w:tr>
      <w:tr w:rsidR="008A06E9" w:rsidRPr="002A1244" w14:paraId="22E0A12B" w14:textId="7DEF12F8" w:rsidTr="008A06E9">
        <w:trPr>
          <w:trHeight w:val="54"/>
        </w:trPr>
        <w:tc>
          <w:tcPr>
            <w:tcW w:w="3111" w:type="pct"/>
            <w:gridSpan w:val="2"/>
            <w:shd w:val="clear" w:color="auto" w:fill="auto"/>
          </w:tcPr>
          <w:p w14:paraId="1C23C245" w14:textId="77777777" w:rsidR="008A06E9" w:rsidRPr="002A1244" w:rsidRDefault="008A06E9" w:rsidP="002A1244">
            <w:pPr>
              <w:spacing w:before="0"/>
              <w:rPr>
                <w:rFonts w:ascii="Corbel" w:eastAsia="Calibri" w:hAnsi="Corbel" w:cs="Times New Roman"/>
                <w:b/>
                <w:sz w:val="8"/>
              </w:rPr>
            </w:pPr>
          </w:p>
        </w:tc>
        <w:tc>
          <w:tcPr>
            <w:tcW w:w="1889" w:type="pct"/>
            <w:vAlign w:val="bottom"/>
          </w:tcPr>
          <w:p w14:paraId="57B7AE60" w14:textId="77777777" w:rsidR="008A06E9" w:rsidRPr="002A1244" w:rsidRDefault="008A06E9">
            <w:pPr>
              <w:spacing w:before="0"/>
            </w:pPr>
          </w:p>
        </w:tc>
      </w:tr>
    </w:tbl>
    <w:p w14:paraId="575C6BBB" w14:textId="77777777" w:rsidR="000172E5" w:rsidRPr="0006568A" w:rsidRDefault="000172E5" w:rsidP="002A1244">
      <w:pPr>
        <w:pStyle w:val="NoSpacing"/>
      </w:pPr>
      <w:bookmarkStart w:id="0" w:name="_GoBack"/>
      <w:bookmarkEnd w:id="0"/>
    </w:p>
    <w:sectPr w:rsidR="000172E5" w:rsidRPr="0006568A" w:rsidSect="006145D8">
      <w:headerReference w:type="default" r:id="rId11"/>
      <w:footerReference w:type="default" r:id="rId12"/>
      <w:pgSz w:w="12240" w:h="15840"/>
      <w:pgMar w:top="1440" w:right="1440" w:bottom="1440" w:left="1440" w:header="720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9DA59" w14:textId="77777777" w:rsidR="005F2412" w:rsidRDefault="005F2412" w:rsidP="000172E5">
      <w:pPr>
        <w:spacing w:after="0" w:line="240" w:lineRule="auto"/>
      </w:pPr>
      <w:r>
        <w:separator/>
      </w:r>
    </w:p>
  </w:endnote>
  <w:endnote w:type="continuationSeparator" w:id="0">
    <w:p w14:paraId="382244E5" w14:textId="77777777" w:rsidR="005F2412" w:rsidRDefault="005F2412" w:rsidP="0001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924"/>
      <w:gridCol w:w="5436"/>
    </w:tblGrid>
    <w:tr w:rsidR="00311D4F" w:rsidRPr="00311D4F" w14:paraId="77C41E19" w14:textId="77777777" w:rsidTr="00C4167A">
      <w:tc>
        <w:tcPr>
          <w:tcW w:w="4675" w:type="dxa"/>
          <w:vAlign w:val="center"/>
        </w:tcPr>
        <w:p w14:paraId="4263CEE4" w14:textId="56752E6B" w:rsidR="00311D4F" w:rsidRPr="00311D4F" w:rsidRDefault="00311D4F" w:rsidP="00311D4F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24"/>
            </w:rPr>
          </w:pPr>
        </w:p>
      </w:tc>
      <w:tc>
        <w:tcPr>
          <w:tcW w:w="4675" w:type="dxa"/>
          <w:vAlign w:val="center"/>
        </w:tcPr>
        <w:p w14:paraId="0A04DDF8" w14:textId="329D6605" w:rsidR="00311D4F" w:rsidRPr="00311D4F" w:rsidRDefault="00DD051D" w:rsidP="00311D4F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24"/>
            </w:rPr>
          </w:pPr>
          <w:r>
            <w:rPr>
              <w:noProof/>
              <w:sz w:val="18"/>
              <w:szCs w:val="24"/>
            </w:rPr>
            <w:drawing>
              <wp:inline distT="0" distB="0" distL="0" distR="0" wp14:anchorId="5B5FAF26" wp14:editId="74A7F512">
                <wp:extent cx="3309411" cy="626110"/>
                <wp:effectExtent l="0" t="0" r="5715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877" cy="650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C3AF53" w14:textId="77777777" w:rsidR="006145D8" w:rsidRDefault="006145D8" w:rsidP="00311D4F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2D86B" w14:textId="77777777" w:rsidR="005F2412" w:rsidRDefault="005F2412" w:rsidP="000172E5">
      <w:pPr>
        <w:spacing w:after="0" w:line="240" w:lineRule="auto"/>
      </w:pPr>
      <w:r>
        <w:separator/>
      </w:r>
    </w:p>
  </w:footnote>
  <w:footnote w:type="continuationSeparator" w:id="0">
    <w:p w14:paraId="7ADCCD14" w14:textId="77777777" w:rsidR="005F2412" w:rsidRDefault="005F2412" w:rsidP="0001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88B9F" w14:textId="77777777" w:rsidR="0093287B" w:rsidRDefault="0093287B" w:rsidP="0093287B">
    <w:pPr>
      <w:pStyle w:val="Header"/>
    </w:pPr>
    <w:r>
      <w:drawing>
        <wp:inline distT="0" distB="0" distL="0" distR="0" wp14:anchorId="72A0123E" wp14:editId="01E8BD0D">
          <wp:extent cx="2674508" cy="58576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essLogo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4085" cy="601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5CDACD" w14:textId="2F4C340E" w:rsidR="000172E5" w:rsidRPr="00311D4F" w:rsidRDefault="0093287B" w:rsidP="0093287B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58A95E2F" wp14:editId="1975C073">
              <wp:simplePos x="0" y="0"/>
              <wp:positionH relativeFrom="column">
                <wp:posOffset>-289853</wp:posOffset>
              </wp:positionH>
              <wp:positionV relativeFrom="paragraph">
                <wp:posOffset>113714</wp:posOffset>
              </wp:positionV>
              <wp:extent cx="6400800" cy="45085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08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5B71C" id="Rectangle_x0020_1" o:spid="_x0000_s1026" style="position:absolute;margin-left:-22.8pt;margin-top:8.95pt;width:7in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" fillcolor="#ffc0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4A9"/>
    <w:multiLevelType w:val="multilevel"/>
    <w:tmpl w:val="94202E8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C9B2DBC"/>
    <w:multiLevelType w:val="multilevel"/>
    <w:tmpl w:val="12C6B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">
    <w:nsid w:val="1F467E80"/>
    <w:multiLevelType w:val="multilevel"/>
    <w:tmpl w:val="C954417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color w:val="A6A6A6" w:themeColor="background1" w:themeShade="A6"/>
        <w:sz w:val="5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Calibri" w:hAnsi="Calibri" w:hint="default"/>
        <w:color w:val="FFFFFF" w:themeColor="background1"/>
        <w:sz w:val="40"/>
      </w:rPr>
    </w:lvl>
    <w:lvl w:ilvl="2">
      <w:start w:val="1"/>
      <w:numFmt w:val="decimal"/>
      <w:suff w:val="space"/>
      <w:lvlText w:val="%3.%2"/>
      <w:lvlJc w:val="left"/>
      <w:pPr>
        <w:ind w:left="360" w:hanging="360"/>
      </w:pPr>
      <w:rPr>
        <w:rFonts w:ascii="Calibri" w:hAnsi="Calibri" w:hint="default"/>
        <w:b w:val="0"/>
        <w:i w:val="0"/>
        <w:color w:val="694A77"/>
        <w:sz w:val="27"/>
      </w:rPr>
    </w:lvl>
    <w:lvl w:ilvl="3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rFonts w:hint="default"/>
      </w:rPr>
    </w:lvl>
  </w:abstractNum>
  <w:abstractNum w:abstractNumId="3">
    <w:nsid w:val="22F25166"/>
    <w:multiLevelType w:val="multilevel"/>
    <w:tmpl w:val="F3D4D53A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abstractNum w:abstractNumId="4">
    <w:nsid w:val="2E7320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494A10"/>
    <w:multiLevelType w:val="multilevel"/>
    <w:tmpl w:val="9416AEE2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14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14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1440"/>
      </w:pPr>
      <w:rPr>
        <w:rFonts w:hint="default"/>
      </w:rPr>
    </w:lvl>
  </w:abstractNum>
  <w:abstractNum w:abstractNumId="6">
    <w:nsid w:val="3A92381A"/>
    <w:multiLevelType w:val="multilevel"/>
    <w:tmpl w:val="5B46DE06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7">
    <w:nsid w:val="3CD736A9"/>
    <w:multiLevelType w:val="hybridMultilevel"/>
    <w:tmpl w:val="7F9E40B2"/>
    <w:lvl w:ilvl="0" w:tplc="55D89DD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A39EA"/>
    <w:multiLevelType w:val="multilevel"/>
    <w:tmpl w:val="4502D284"/>
    <w:lvl w:ilvl="0">
      <w:start w:val="1"/>
      <w:numFmt w:val="upperLetter"/>
      <w:lvlText w:val="Appendix %1"/>
      <w:lvlJc w:val="left"/>
      <w:pPr>
        <w:ind w:left="720" w:hanging="720"/>
      </w:pPr>
      <w:rPr>
        <w:rFonts w:ascii="Calibri" w:hAnsi="Calibri" w:hint="default"/>
        <w:b/>
        <w:bCs w:val="0"/>
        <w:i w:val="0"/>
        <w:iCs w:val="0"/>
        <w:caps w:val="0"/>
        <w:strike w:val="0"/>
        <w:dstrike w:val="0"/>
        <w:vanish w:val="0"/>
        <w:color w:val="A6A6A6" w:themeColor="background1" w:themeShade="A6"/>
        <w:spacing w:val="0"/>
        <w:kern w:val="0"/>
        <w:position w:val="0"/>
        <w:sz w:val="5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9">
    <w:nsid w:val="3F417264"/>
    <w:multiLevelType w:val="multilevel"/>
    <w:tmpl w:val="AD3EB96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suff w:val="space"/>
      <w:lvlText w:val="%1.%2.%3"/>
      <w:lvlJc w:val="left"/>
      <w:pPr>
        <w:ind w:left="360" w:firstLine="0"/>
      </w:pPr>
      <w:rPr>
        <w:rFonts w:hint="default"/>
        <w:color w:val="694A77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10">
    <w:nsid w:val="450C11A6"/>
    <w:multiLevelType w:val="multilevel"/>
    <w:tmpl w:val="4FDC023C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Calibri" w:hAnsi="Calibri" w:hint="default"/>
        <w:color w:val="694A77"/>
      </w:rPr>
    </w:lvl>
    <w:lvl w:ilvl="1">
      <w:start w:val="1"/>
      <w:numFmt w:val="decimal"/>
      <w:lvlRestart w:val="0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1">
    <w:nsid w:val="46031A62"/>
    <w:multiLevelType w:val="hybridMultilevel"/>
    <w:tmpl w:val="435EC6D6"/>
    <w:lvl w:ilvl="0" w:tplc="B8DA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47022"/>
    <w:multiLevelType w:val="multilevel"/>
    <w:tmpl w:val="400A36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3">
    <w:nsid w:val="48E40A21"/>
    <w:multiLevelType w:val="multilevel"/>
    <w:tmpl w:val="0A16583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4">
    <w:nsid w:val="4BE43FD4"/>
    <w:multiLevelType w:val="hybridMultilevel"/>
    <w:tmpl w:val="0968208E"/>
    <w:lvl w:ilvl="0" w:tplc="AB6A85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1D4913"/>
    <w:multiLevelType w:val="hybridMultilevel"/>
    <w:tmpl w:val="F976AB8C"/>
    <w:lvl w:ilvl="0" w:tplc="339A1B1A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C2D0536C">
      <w:start w:val="1"/>
      <w:numFmt w:val="decimal"/>
      <w:pStyle w:val="NumberedList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F7B0E"/>
    <w:multiLevelType w:val="multilevel"/>
    <w:tmpl w:val="4BBE41AE"/>
    <w:lvl w:ilvl="0">
      <w:start w:val="1"/>
      <w:numFmt w:val="decimal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B475408"/>
    <w:multiLevelType w:val="multilevel"/>
    <w:tmpl w:val="DA187C88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lvlRestart w:val="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C247C33"/>
    <w:multiLevelType w:val="hybridMultilevel"/>
    <w:tmpl w:val="29CCFE44"/>
    <w:lvl w:ilvl="0" w:tplc="D0468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614CB7"/>
    <w:multiLevelType w:val="multilevel"/>
    <w:tmpl w:val="B96E5C3A"/>
    <w:lvl w:ilvl="0">
      <w:start w:val="5"/>
      <w:numFmt w:val="decimal"/>
      <w:lvlText w:val="%1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ascii="Calibri" w:eastAsia="Calibri" w:hAnsi="Calibri" w:cs="Calibri" w:hint="default"/>
        <w:b/>
        <w:bCs/>
        <w:color w:val="694A77"/>
        <w:spacing w:val="-3"/>
        <w:w w:val="100"/>
        <w:sz w:val="32"/>
        <w:szCs w:val="32"/>
      </w:rPr>
    </w:lvl>
    <w:lvl w:ilvl="2">
      <w:numFmt w:val="bullet"/>
      <w:lvlText w:val="•"/>
      <w:lvlJc w:val="left"/>
      <w:pPr>
        <w:ind w:left="1068" w:hanging="228"/>
      </w:pPr>
      <w:rPr>
        <w:rFonts w:ascii="Calibri" w:eastAsia="Calibri" w:hAnsi="Calibri" w:cs="Calibri" w:hint="default"/>
        <w:color w:val="231F20"/>
        <w:spacing w:val="-5"/>
        <w:w w:val="97"/>
        <w:sz w:val="24"/>
        <w:szCs w:val="24"/>
      </w:rPr>
    </w:lvl>
    <w:lvl w:ilvl="3">
      <w:numFmt w:val="bullet"/>
      <w:lvlText w:val="•"/>
      <w:lvlJc w:val="left"/>
      <w:pPr>
        <w:ind w:left="2655" w:hanging="228"/>
      </w:pPr>
      <w:rPr>
        <w:rFonts w:hint="default"/>
      </w:rPr>
    </w:lvl>
    <w:lvl w:ilvl="4">
      <w:numFmt w:val="bullet"/>
      <w:lvlText w:val="•"/>
      <w:lvlJc w:val="left"/>
      <w:pPr>
        <w:ind w:left="3750" w:hanging="228"/>
      </w:pPr>
      <w:rPr>
        <w:rFonts w:hint="default"/>
      </w:rPr>
    </w:lvl>
    <w:lvl w:ilvl="5">
      <w:numFmt w:val="bullet"/>
      <w:lvlText w:val="•"/>
      <w:lvlJc w:val="left"/>
      <w:pPr>
        <w:ind w:left="4845" w:hanging="228"/>
      </w:pPr>
      <w:rPr>
        <w:rFonts w:hint="default"/>
      </w:rPr>
    </w:lvl>
    <w:lvl w:ilvl="6">
      <w:numFmt w:val="bullet"/>
      <w:lvlText w:val="•"/>
      <w:lvlJc w:val="left"/>
      <w:pPr>
        <w:ind w:left="5940" w:hanging="228"/>
      </w:pPr>
      <w:rPr>
        <w:rFonts w:hint="default"/>
      </w:rPr>
    </w:lvl>
    <w:lvl w:ilvl="7">
      <w:numFmt w:val="bullet"/>
      <w:lvlText w:val="•"/>
      <w:lvlJc w:val="left"/>
      <w:pPr>
        <w:ind w:left="7035" w:hanging="228"/>
      </w:pPr>
      <w:rPr>
        <w:rFonts w:hint="default"/>
      </w:rPr>
    </w:lvl>
    <w:lvl w:ilvl="8">
      <w:numFmt w:val="bullet"/>
      <w:lvlText w:val="•"/>
      <w:lvlJc w:val="left"/>
      <w:pPr>
        <w:ind w:left="8130" w:hanging="228"/>
      </w:pPr>
      <w:rPr>
        <w:rFonts w:hint="default"/>
      </w:rPr>
    </w:lvl>
  </w:abstractNum>
  <w:abstractNum w:abstractNumId="20">
    <w:nsid w:val="7B2B6BB1"/>
    <w:multiLevelType w:val="multilevel"/>
    <w:tmpl w:val="8BB4E9DE"/>
    <w:lvl w:ilvl="0">
      <w:start w:val="7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D9464C8"/>
    <w:multiLevelType w:val="multilevel"/>
    <w:tmpl w:val="91AAA1E8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w w:val="99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19"/>
  </w:num>
  <w:num w:numId="7">
    <w:abstractNumId w:val="6"/>
  </w:num>
  <w:num w:numId="8">
    <w:abstractNumId w:val="10"/>
  </w:num>
  <w:num w:numId="9">
    <w:abstractNumId w:val="17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9"/>
  </w:num>
  <w:num w:numId="15">
    <w:abstractNumId w:val="8"/>
  </w:num>
  <w:num w:numId="16">
    <w:abstractNumId w:val="16"/>
  </w:num>
  <w:num w:numId="17">
    <w:abstractNumId w:val="3"/>
  </w:num>
  <w:num w:numId="18">
    <w:abstractNumId w:val="21"/>
  </w:num>
  <w:num w:numId="19">
    <w:abstractNumId w:val="18"/>
  </w:num>
  <w:num w:numId="20">
    <w:abstractNumId w:val="14"/>
  </w:num>
  <w:num w:numId="21">
    <w:abstractNumId w:val="20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TrueTypeFont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E9"/>
    <w:rsid w:val="000172E5"/>
    <w:rsid w:val="00052382"/>
    <w:rsid w:val="0006568A"/>
    <w:rsid w:val="00076F0F"/>
    <w:rsid w:val="00084253"/>
    <w:rsid w:val="000A54B9"/>
    <w:rsid w:val="000D1F49"/>
    <w:rsid w:val="001727CA"/>
    <w:rsid w:val="002A1244"/>
    <w:rsid w:val="002C56E6"/>
    <w:rsid w:val="003043BC"/>
    <w:rsid w:val="00311D4F"/>
    <w:rsid w:val="00344849"/>
    <w:rsid w:val="00361E11"/>
    <w:rsid w:val="003F0847"/>
    <w:rsid w:val="0040090B"/>
    <w:rsid w:val="0046302A"/>
    <w:rsid w:val="00487D2D"/>
    <w:rsid w:val="004D5D62"/>
    <w:rsid w:val="005112D0"/>
    <w:rsid w:val="00577E06"/>
    <w:rsid w:val="00583334"/>
    <w:rsid w:val="005A3BF7"/>
    <w:rsid w:val="005F2035"/>
    <w:rsid w:val="005F2412"/>
    <w:rsid w:val="005F7990"/>
    <w:rsid w:val="006145D8"/>
    <w:rsid w:val="0063739C"/>
    <w:rsid w:val="007147D7"/>
    <w:rsid w:val="00715C65"/>
    <w:rsid w:val="00770F25"/>
    <w:rsid w:val="007A35A8"/>
    <w:rsid w:val="007B0A85"/>
    <w:rsid w:val="007C6A52"/>
    <w:rsid w:val="0082043E"/>
    <w:rsid w:val="00846B76"/>
    <w:rsid w:val="008A06E9"/>
    <w:rsid w:val="008E203A"/>
    <w:rsid w:val="0091229C"/>
    <w:rsid w:val="0093287B"/>
    <w:rsid w:val="00940E73"/>
    <w:rsid w:val="0098597D"/>
    <w:rsid w:val="009F619A"/>
    <w:rsid w:val="009F6DDE"/>
    <w:rsid w:val="00A370A8"/>
    <w:rsid w:val="00A4417D"/>
    <w:rsid w:val="00B0522C"/>
    <w:rsid w:val="00B337A2"/>
    <w:rsid w:val="00BD0879"/>
    <w:rsid w:val="00BD4753"/>
    <w:rsid w:val="00BD5CB1"/>
    <w:rsid w:val="00BE62EE"/>
    <w:rsid w:val="00BF0056"/>
    <w:rsid w:val="00C003BA"/>
    <w:rsid w:val="00C4602F"/>
    <w:rsid w:val="00C46878"/>
    <w:rsid w:val="00C6231D"/>
    <w:rsid w:val="00CB4A51"/>
    <w:rsid w:val="00CD4532"/>
    <w:rsid w:val="00CD47B0"/>
    <w:rsid w:val="00CE6104"/>
    <w:rsid w:val="00CE7918"/>
    <w:rsid w:val="00D16163"/>
    <w:rsid w:val="00DB3FAD"/>
    <w:rsid w:val="00DD051D"/>
    <w:rsid w:val="00E61C09"/>
    <w:rsid w:val="00EB3B58"/>
    <w:rsid w:val="00EC7359"/>
    <w:rsid w:val="00EE3054"/>
    <w:rsid w:val="00F00606"/>
    <w:rsid w:val="00F01256"/>
    <w:rsid w:val="00F769E6"/>
    <w:rsid w:val="00FC7475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4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1D4F"/>
    <w:pPr>
      <w:spacing w:before="200"/>
    </w:pPr>
  </w:style>
  <w:style w:type="paragraph" w:styleId="Heading1">
    <w:name w:val="heading 1"/>
    <w:basedOn w:val="Normal"/>
    <w:link w:val="Heading1Char"/>
    <w:uiPriority w:val="1"/>
    <w:qFormat/>
    <w:rsid w:val="006145D8"/>
    <w:pPr>
      <w:spacing w:before="120" w:after="120" w:line="240" w:lineRule="auto"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link w:val="Heading2Char"/>
    <w:uiPriority w:val="1"/>
    <w:semiHidden/>
    <w:qFormat/>
    <w:rsid w:val="00CD4532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694A77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D1F4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0A27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45D8"/>
    <w:rPr>
      <w:rFonts w:asciiTheme="majorHAnsi" w:hAnsiTheme="majorHAnsi"/>
      <w:b/>
    </w:rPr>
  </w:style>
  <w:style w:type="character" w:customStyle="1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numPr>
        <w:ilvl w:val="6"/>
        <w:numId w:val="3"/>
      </w:numPr>
      <w:tabs>
        <w:tab w:val="num" w:pos="360"/>
      </w:tabs>
      <w:ind w:left="0" w:firstLine="0"/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145D8"/>
    <w:rPr>
      <w:b/>
      <w:bCs/>
      <w:color w:val="694A77"/>
      <w:sz w:val="32"/>
      <w:szCs w:val="32"/>
      <w:lang w:eastAsia="zh-CN"/>
    </w:rPr>
  </w:style>
  <w:style w:type="paragraph" w:styleId="NormalIndent">
    <w:name w:val="Normal Indent"/>
    <w:basedOn w:val="Normal"/>
    <w:uiPriority w:val="99"/>
    <w:rsid w:val="002A1244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6145D8"/>
    <w:rPr>
      <w:b/>
      <w:bCs/>
      <w:color w:val="694A77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5D8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15C65"/>
    <w:pPr>
      <w:tabs>
        <w:tab w:val="center" w:pos="4680"/>
        <w:tab w:val="right" w:pos="9360"/>
      </w:tabs>
      <w:spacing w:before="0" w:after="0"/>
    </w:pPr>
    <w:rPr>
      <w:rFonts w:asciiTheme="majorHAnsi" w:eastAsia="Calibri" w:hAnsiTheme="majorHAnsi" w:cs="Times New Roman"/>
      <w:b/>
      <w:noProof/>
      <w:color w:val="731F1C"/>
      <w:sz w:val="4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15C65"/>
    <w:rPr>
      <w:rFonts w:asciiTheme="majorHAnsi" w:eastAsia="Calibri" w:hAnsiTheme="majorHAnsi" w:cs="Times New Roman"/>
      <w:b/>
      <w:noProof/>
      <w:color w:val="731F1C"/>
      <w:sz w:val="44"/>
      <w:szCs w:val="24"/>
    </w:rPr>
  </w:style>
  <w:style w:type="paragraph" w:styleId="Footer">
    <w:name w:val="footer"/>
    <w:basedOn w:val="Normal"/>
    <w:link w:val="FooterChar"/>
    <w:uiPriority w:val="99"/>
    <w:rsid w:val="00311D4F"/>
    <w:pPr>
      <w:tabs>
        <w:tab w:val="center" w:pos="4680"/>
        <w:tab w:val="right" w:pos="9810"/>
      </w:tabs>
      <w:spacing w:after="0" w:line="240" w:lineRule="auto"/>
    </w:pPr>
    <w:rPr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1D4F"/>
    <w:rPr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0D1F49"/>
    <w:rPr>
      <w:color w:val="BF678E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basedOn w:val="Normal"/>
    <w:uiPriority w:val="1"/>
    <w:qFormat/>
    <w:rsid w:val="00311D4F"/>
    <w:pPr>
      <w:widowControl w:val="0"/>
      <w:autoSpaceDE w:val="0"/>
      <w:autoSpaceDN w:val="0"/>
      <w:spacing w:before="0" w:after="0" w:line="240" w:lineRule="auto"/>
    </w:pPr>
    <w:rPr>
      <w:rFonts w:eastAsia="Calibri" w:cs="Calibri"/>
      <w:sz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D1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4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D8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6145D8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D8"/>
    <w:rPr>
      <w:rFonts w:asciiTheme="majorHAnsi" w:eastAsiaTheme="majorEastAsia" w:hAnsiTheme="majorHAnsi" w:cstheme="majorBidi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D8"/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rsid w:val="000D1F49"/>
    <w:rPr>
      <w:color w:val="731F1C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rFonts w:ascii="Calibri" w:eastAsia="Calibri" w:hAnsi="Calibri" w:cs="Calibri"/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45D8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846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45D8"/>
    <w:rPr>
      <w:color w:val="808080"/>
    </w:rPr>
  </w:style>
  <w:style w:type="table" w:customStyle="1" w:styleId="TableGrid1">
    <w:name w:val="Table Grid1"/>
    <w:basedOn w:val="TableNormal"/>
    <w:next w:val="TableGrid"/>
    <w:rsid w:val="002A1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rsid w:val="008A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internal@msess.c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raj%20Bansal\AppData\Roaming\Microsoft\Templates\Field%20trip%20assignmen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66A08AC5374377B09DD87BA52B5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EED23-9F25-4C79-B298-F190759227FF}"/>
      </w:docPartPr>
      <w:docPartBody>
        <w:p w:rsidR="004F4260" w:rsidRDefault="007F2FBA" w:rsidP="007F2FBA">
          <w:pPr>
            <w:pStyle w:val="9C66A08AC5374377B09DD87BA52B500B"/>
          </w:pPr>
          <w:r w:rsidRPr="002A1244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A"/>
    <w:rsid w:val="004F4260"/>
    <w:rsid w:val="006279F8"/>
    <w:rsid w:val="007F2FBA"/>
    <w:rsid w:val="008D10D0"/>
    <w:rsid w:val="00B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F2FBA"/>
    <w:pPr>
      <w:spacing w:before="120" w:after="120" w:line="240" w:lineRule="auto"/>
      <w:outlineLvl w:val="0"/>
    </w:pPr>
    <w:rPr>
      <w:rFonts w:asciiTheme="majorHAnsi" w:eastAsiaTheme="minorHAnsi" w:hAnsiTheme="maj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8BD2B438942A2B67E1D204D19396E">
    <w:name w:val="B0A8BD2B438942A2B67E1D204D19396E"/>
  </w:style>
  <w:style w:type="paragraph" w:customStyle="1" w:styleId="952DC3291F1D452E9C49A2DA86858D8E">
    <w:name w:val="952DC3291F1D452E9C49A2DA86858D8E"/>
  </w:style>
  <w:style w:type="paragraph" w:customStyle="1" w:styleId="A1CF3D512C684970AFBCEFEF8DF0E8DF">
    <w:name w:val="A1CF3D512C684970AFBCEFEF8DF0E8DF"/>
  </w:style>
  <w:style w:type="paragraph" w:customStyle="1" w:styleId="6371DB2A6E3B438CADD359C5CB58F3DC">
    <w:name w:val="6371DB2A6E3B438CADD359C5CB58F3DC"/>
  </w:style>
  <w:style w:type="paragraph" w:customStyle="1" w:styleId="F277F600442A4881B56F92CFABAD0D1F">
    <w:name w:val="F277F600442A4881B56F92CFABAD0D1F"/>
  </w:style>
  <w:style w:type="paragraph" w:customStyle="1" w:styleId="109A7BF9C32941D8B9478E4D83FC848A">
    <w:name w:val="109A7BF9C32941D8B9478E4D83FC848A"/>
  </w:style>
  <w:style w:type="paragraph" w:customStyle="1" w:styleId="122B89B275BC4666912EAAE85E7D3F8C">
    <w:name w:val="122B89B275BC4666912EAAE85E7D3F8C"/>
  </w:style>
  <w:style w:type="character" w:customStyle="1" w:styleId="Heading1Char">
    <w:name w:val="Heading 1 Char"/>
    <w:basedOn w:val="DefaultParagraphFont"/>
    <w:link w:val="Heading1"/>
    <w:uiPriority w:val="1"/>
    <w:rsid w:val="007F2FBA"/>
    <w:rPr>
      <w:rFonts w:asciiTheme="majorHAnsi" w:eastAsiaTheme="minorHAnsi" w:hAnsiTheme="majorHAnsi"/>
      <w:b/>
      <w:sz w:val="28"/>
      <w:szCs w:val="28"/>
    </w:rPr>
  </w:style>
  <w:style w:type="paragraph" w:customStyle="1" w:styleId="DE57EC0F91FA4C4C89A3574526F058AE">
    <w:name w:val="DE57EC0F91FA4C4C89A3574526F058AE"/>
  </w:style>
  <w:style w:type="paragraph" w:customStyle="1" w:styleId="46EAEE96860E4D8A9430919CE355E1EA">
    <w:name w:val="46EAEE96860E4D8A9430919CE355E1EA"/>
  </w:style>
  <w:style w:type="paragraph" w:customStyle="1" w:styleId="2BA7955B82B44489BB5A0209ED55DA94">
    <w:name w:val="2BA7955B82B44489BB5A0209ED55DA94"/>
  </w:style>
  <w:style w:type="paragraph" w:customStyle="1" w:styleId="9BC298D0A9724938A2D42E2AB69F2BA6">
    <w:name w:val="9BC298D0A9724938A2D42E2AB69F2BA6"/>
  </w:style>
  <w:style w:type="paragraph" w:customStyle="1" w:styleId="09106EF8FA2A4B9A8E1B79D06CE63F48">
    <w:name w:val="09106EF8FA2A4B9A8E1B79D06CE63F48"/>
  </w:style>
  <w:style w:type="paragraph" w:customStyle="1" w:styleId="9C66A08AC5374377B09DD87BA52B500B">
    <w:name w:val="9C66A08AC5374377B09DD87BA52B500B"/>
    <w:rsid w:val="007F2FBA"/>
  </w:style>
  <w:style w:type="paragraph" w:customStyle="1" w:styleId="28A9085E033B447EB102B0D0AE297F5D">
    <w:name w:val="28A9085E033B447EB102B0D0AE297F5D"/>
    <w:rsid w:val="007F2FBA"/>
  </w:style>
  <w:style w:type="paragraph" w:customStyle="1" w:styleId="81C9E7545B21400F89EBCA42CA828867">
    <w:name w:val="81C9E7545B21400F89EBCA42CA828867"/>
    <w:rsid w:val="007F2FBA"/>
  </w:style>
  <w:style w:type="paragraph" w:customStyle="1" w:styleId="A4D97ED341F744D185E983DD155D7D66">
    <w:name w:val="A4D97ED341F744D185E983DD155D7D66"/>
    <w:rsid w:val="007F2FBA"/>
  </w:style>
  <w:style w:type="paragraph" w:customStyle="1" w:styleId="60518F9855094501B7A37C9352FA69E9">
    <w:name w:val="60518F9855094501B7A37C9352FA69E9"/>
    <w:rsid w:val="007F2FBA"/>
  </w:style>
  <w:style w:type="paragraph" w:customStyle="1" w:styleId="E9F22F0995FB4839AE375BC10C75F63A">
    <w:name w:val="E9F22F0995FB4839AE375BC10C75F63A"/>
    <w:rsid w:val="007F2FBA"/>
  </w:style>
  <w:style w:type="paragraph" w:customStyle="1" w:styleId="DD1C1E6F6E8340B2A220F59539B399F1">
    <w:name w:val="DD1C1E6F6E8340B2A220F59539B399F1"/>
    <w:rsid w:val="007F2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Parent Teacher Forms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78C99C-8428-4D30-8CF7-6533AF0310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D42FBBD-D53E-4ECE-B2F3-1A16B6125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1E1F2-339E-4817-A64B-6533FBAFA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C:\Users\Neeraj Bansal\AppData\Roaming\Microsoft\Templates\Field trip assignment form.dotx</Template>
  <TotalTime>0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2018-10-23T22:35:00Z</dcterms:created>
  <dcterms:modified xsi:type="dcterms:W3CDTF">2018-10-23T23:16:00Z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